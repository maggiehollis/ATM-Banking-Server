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1CD5" w14:textId="77777777" w:rsidR="00A66D53" w:rsidRDefault="009D4E9C" w:rsidP="009D4E9C">
      <w:pPr>
        <w:pStyle w:val="Title"/>
      </w:pPr>
      <w:r>
        <w:t>CSC 249 – Networks</w:t>
      </w:r>
    </w:p>
    <w:p w14:paraId="7BD41614" w14:textId="77777777" w:rsidR="009D4E9C" w:rsidRDefault="009D4E9C" w:rsidP="009D4E9C">
      <w:pPr>
        <w:pStyle w:val="Subtitle"/>
      </w:pPr>
      <w:r>
        <w:t>Project 2 Final Submission – November 8, 2023</w:t>
      </w:r>
    </w:p>
    <w:p w14:paraId="0871AC00" w14:textId="59D4A084" w:rsidR="009D4E9C" w:rsidRPr="00B903F5" w:rsidRDefault="009D4E9C" w:rsidP="009D4E9C">
      <w:r w:rsidRPr="009D4E9C">
        <w:rPr>
          <w:b/>
          <w:bCs/>
        </w:rPr>
        <w:t>NAME:</w:t>
      </w:r>
      <w:r>
        <w:t xml:space="preserve"> </w:t>
      </w:r>
      <w:r w:rsidR="00204C12">
        <w:t>Maggie Hollis</w:t>
      </w:r>
    </w:p>
    <w:p w14:paraId="0BE01F38" w14:textId="77777777" w:rsidR="00B903F5" w:rsidRDefault="00B903F5" w:rsidP="00B903F5">
      <w:pPr>
        <w:pStyle w:val="Heading1"/>
      </w:pPr>
      <w:r>
        <w:t>Part A</w:t>
      </w:r>
      <w:r w:rsidR="00EE2BF8">
        <w:t>:</w:t>
      </w:r>
      <w:r>
        <w:t xml:space="preserve"> Server Design</w:t>
      </w:r>
    </w:p>
    <w:p w14:paraId="301A690F" w14:textId="77777777" w:rsidR="009D4E9C" w:rsidRDefault="00EE2BF8" w:rsidP="009D4E9C">
      <w:r>
        <w:t>M</w:t>
      </w:r>
      <w:r w:rsidR="009D4E9C">
        <w:t xml:space="preserve">y bank server </w:t>
      </w:r>
      <w:r>
        <w:t xml:space="preserve">submission extends the instructor-supplied Python bank server implementation, </w:t>
      </w:r>
      <w:proofErr w:type="gramStart"/>
      <w:r>
        <w:t>and also</w:t>
      </w:r>
      <w:proofErr w:type="gramEnd"/>
      <w:r>
        <w:t xml:space="preserve"> </w:t>
      </w:r>
      <w:r w:rsidR="009D4E9C">
        <w:t xml:space="preserve">satisfies these </w:t>
      </w:r>
      <w:r w:rsidR="000A1471">
        <w:t xml:space="preserve">project </w:t>
      </w:r>
      <w:r w:rsidR="009D4E9C">
        <w:t>design requirements:</w:t>
      </w:r>
    </w:p>
    <w:p w14:paraId="003D2365" w14:textId="77777777" w:rsidR="009D4E9C" w:rsidRPr="009D4E9C" w:rsidRDefault="009D4E9C" w:rsidP="009D4E9C">
      <w:pPr>
        <w:rPr>
          <w:i/>
          <w:iCs/>
        </w:rPr>
      </w:pPr>
      <w:r w:rsidRPr="009D4E9C">
        <w:rPr>
          <w:i/>
          <w:iCs/>
        </w:rPr>
        <w:t xml:space="preserve">(Replace each occurrence of ‘?’ in square brackets below with either </w:t>
      </w:r>
      <w:r w:rsidRPr="009D4E9C">
        <w:rPr>
          <w:b/>
          <w:bCs/>
          <w:i/>
          <w:iCs/>
        </w:rPr>
        <w:t>Y</w:t>
      </w:r>
      <w:r w:rsidRPr="009D4E9C">
        <w:rPr>
          <w:i/>
          <w:iCs/>
        </w:rPr>
        <w:t xml:space="preserve"> for YES or </w:t>
      </w:r>
      <w:r w:rsidRPr="009D4E9C">
        <w:rPr>
          <w:b/>
          <w:bCs/>
          <w:i/>
          <w:iCs/>
        </w:rPr>
        <w:t>N</w:t>
      </w:r>
      <w:r w:rsidRPr="009D4E9C">
        <w:rPr>
          <w:i/>
          <w:iCs/>
        </w:rPr>
        <w:t xml:space="preserve"> for NO.)</w:t>
      </w:r>
    </w:p>
    <w:p w14:paraId="44837CFC" w14:textId="341F2AD4" w:rsidR="009D4E9C" w:rsidRDefault="009D4E9C" w:rsidP="009D4E9C">
      <w:r>
        <w:t>[</w:t>
      </w:r>
      <w:r w:rsidR="00204C12">
        <w:t>Y</w:t>
      </w:r>
      <w:r>
        <w:t xml:space="preserve">] </w:t>
      </w:r>
      <w:r>
        <w:tab/>
        <w:t>Supports multiple simultaneous ATM client connections.</w:t>
      </w:r>
    </w:p>
    <w:p w14:paraId="035E983C" w14:textId="5B31E72F" w:rsidR="009D4E9C" w:rsidRDefault="009D4E9C" w:rsidP="009D4E9C">
      <w:r>
        <w:t>[</w:t>
      </w:r>
      <w:r w:rsidR="00204C12">
        <w:t>Y</w:t>
      </w:r>
      <w:r>
        <w:t>]</w:t>
      </w:r>
      <w:r>
        <w:tab/>
        <w:t>Communicates with ATM clients using a message protocol of my own design.</w:t>
      </w:r>
      <w:r w:rsidR="00B903F5" w:rsidRPr="00B903F5">
        <w:rPr>
          <w:vertAlign w:val="superscript"/>
        </w:rPr>
        <w:t>1</w:t>
      </w:r>
    </w:p>
    <w:p w14:paraId="5F02D8A3" w14:textId="2F209F83" w:rsidR="009D4E9C" w:rsidRDefault="009D4E9C" w:rsidP="009D4E9C">
      <w:r>
        <w:t>[</w:t>
      </w:r>
      <w:r w:rsidR="00204C12">
        <w:t>Y</w:t>
      </w:r>
      <w:r>
        <w:t>]</w:t>
      </w:r>
      <w:r>
        <w:tab/>
        <w:t>Validates an account's PIN code before allowing transactions on that account.</w:t>
      </w:r>
    </w:p>
    <w:p w14:paraId="0B3DD0D1" w14:textId="7A4C4BC2" w:rsidR="009D4E9C" w:rsidRDefault="009D4E9C" w:rsidP="009D4E9C">
      <w:r>
        <w:t>[</w:t>
      </w:r>
      <w:r w:rsidR="00204C12">
        <w:t>Y</w:t>
      </w:r>
      <w:r>
        <w:t>]</w:t>
      </w:r>
      <w:r>
        <w:tab/>
        <w:t>Allows only one ATM client at a time to access the same bank account.</w:t>
      </w:r>
    </w:p>
    <w:p w14:paraId="5D808F1B" w14:textId="04226BD4" w:rsidR="009D4E9C" w:rsidRDefault="009D4E9C" w:rsidP="009D4E9C">
      <w:r>
        <w:t>[</w:t>
      </w:r>
      <w:r w:rsidR="00204C12">
        <w:t>Y</w:t>
      </w:r>
      <w:r>
        <w:t>]</w:t>
      </w:r>
      <w:r>
        <w:tab/>
        <w:t>Transmit</w:t>
      </w:r>
      <w:r w:rsidR="00393DB3">
        <w:t>s</w:t>
      </w:r>
      <w:r>
        <w:t xml:space="preserve"> error results to the client using numeric codes.</w:t>
      </w:r>
    </w:p>
    <w:p w14:paraId="27FEECF4" w14:textId="0F1F8557" w:rsidR="009D4E9C" w:rsidRDefault="009D4E9C" w:rsidP="009D4E9C">
      <w:pPr>
        <w:rPr>
          <w:vertAlign w:val="superscript"/>
        </w:rPr>
      </w:pPr>
      <w:r>
        <w:t>[</w:t>
      </w:r>
      <w:r w:rsidR="00204C12">
        <w:t>Y</w:t>
      </w:r>
      <w:r>
        <w:t>]</w:t>
      </w:r>
      <w:r>
        <w:tab/>
        <w:t>Takes reasonable steps to block attacks from malicious client applications.</w:t>
      </w:r>
      <w:r w:rsidR="00B903F5" w:rsidRPr="00B903F5">
        <w:rPr>
          <w:vertAlign w:val="superscript"/>
        </w:rPr>
        <w:t>2</w:t>
      </w:r>
    </w:p>
    <w:p w14:paraId="79D526ED" w14:textId="77777777" w:rsidR="00EE2BF8" w:rsidRDefault="00EE2BF8" w:rsidP="00EE2BF8">
      <w:pPr>
        <w:pStyle w:val="Heading1"/>
      </w:pPr>
      <w:r>
        <w:t>Part B: Client Design</w:t>
      </w:r>
    </w:p>
    <w:p w14:paraId="01434D95" w14:textId="77777777" w:rsidR="00EE2BF8" w:rsidRDefault="00EE2BF8" w:rsidP="00EE2BF8">
      <w:r>
        <w:t xml:space="preserve">My ATM client </w:t>
      </w:r>
      <w:r w:rsidR="00DB5F5C">
        <w:t xml:space="preserve">submission </w:t>
      </w:r>
      <w:r>
        <w:t xml:space="preserve">extends the instructor-supplied Python ATM client implementation, </w:t>
      </w:r>
      <w:proofErr w:type="gramStart"/>
      <w:r>
        <w:t>and also</w:t>
      </w:r>
      <w:proofErr w:type="gramEnd"/>
      <w:r>
        <w:t xml:space="preserve"> satisfies these </w:t>
      </w:r>
      <w:r w:rsidR="000A1471">
        <w:t xml:space="preserve">project </w:t>
      </w:r>
      <w:r>
        <w:t>design requirements:</w:t>
      </w:r>
    </w:p>
    <w:p w14:paraId="0E040DCC" w14:textId="77777777" w:rsidR="00EE2BF8" w:rsidRPr="009D4E9C" w:rsidRDefault="00EE2BF8" w:rsidP="00EE2BF8">
      <w:pPr>
        <w:rPr>
          <w:i/>
          <w:iCs/>
        </w:rPr>
      </w:pPr>
      <w:r w:rsidRPr="009D4E9C">
        <w:rPr>
          <w:i/>
          <w:iCs/>
        </w:rPr>
        <w:t xml:space="preserve">(Replace each occurrence of ‘?’ in square brackets below with either </w:t>
      </w:r>
      <w:r w:rsidRPr="009D4E9C">
        <w:rPr>
          <w:b/>
          <w:bCs/>
          <w:i/>
          <w:iCs/>
        </w:rPr>
        <w:t>Y</w:t>
      </w:r>
      <w:r w:rsidRPr="009D4E9C">
        <w:rPr>
          <w:i/>
          <w:iCs/>
        </w:rPr>
        <w:t xml:space="preserve"> for YES or </w:t>
      </w:r>
      <w:r w:rsidRPr="009D4E9C">
        <w:rPr>
          <w:b/>
          <w:bCs/>
          <w:i/>
          <w:iCs/>
        </w:rPr>
        <w:t>N</w:t>
      </w:r>
      <w:r w:rsidRPr="009D4E9C">
        <w:rPr>
          <w:i/>
          <w:iCs/>
        </w:rPr>
        <w:t xml:space="preserve"> for NO.)</w:t>
      </w:r>
    </w:p>
    <w:p w14:paraId="4C91F538" w14:textId="256AED2C" w:rsidR="00EE2BF8" w:rsidRDefault="00EE2BF8" w:rsidP="00EE2BF8">
      <w:r>
        <w:t>[</w:t>
      </w:r>
      <w:r w:rsidR="00204C12">
        <w:t>Y</w:t>
      </w:r>
      <w:r>
        <w:t>]</w:t>
      </w:r>
      <w:r>
        <w:tab/>
        <w:t>Communicates with the server using a message protocol of my own design.</w:t>
      </w:r>
      <w:r w:rsidRPr="00B903F5">
        <w:rPr>
          <w:vertAlign w:val="superscript"/>
        </w:rPr>
        <w:t>1</w:t>
      </w:r>
    </w:p>
    <w:p w14:paraId="16794DD6" w14:textId="78403A36" w:rsidR="00EE2BF8" w:rsidRDefault="00EE2BF8" w:rsidP="00EE2BF8">
      <w:pPr>
        <w:ind w:left="720" w:hanging="720"/>
      </w:pPr>
      <w:r>
        <w:t>[</w:t>
      </w:r>
      <w:r w:rsidR="00204C12">
        <w:t>Y</w:t>
      </w:r>
      <w:r>
        <w:t>]</w:t>
      </w:r>
      <w:r>
        <w:tab/>
        <w:t xml:space="preserve">Validates customer-supplied account number and PIN before </w:t>
      </w:r>
      <w:r w:rsidR="00DB5F5C">
        <w:t>allowing</w:t>
      </w:r>
      <w:r>
        <w:t xml:space="preserve"> any banking transactions.</w:t>
      </w:r>
    </w:p>
    <w:p w14:paraId="46ABB680" w14:textId="2BDBAD5B" w:rsidR="00EE2BF8" w:rsidRPr="00EE2BF8" w:rsidRDefault="00EE2BF8" w:rsidP="00EE2BF8">
      <w:r>
        <w:t>[</w:t>
      </w:r>
      <w:r w:rsidR="00204C12">
        <w:t>Y</w:t>
      </w:r>
      <w:r>
        <w:t>]</w:t>
      </w:r>
      <w:r>
        <w:tab/>
        <w:t>Does not allow a customer to overdraw their bank account.</w:t>
      </w:r>
    </w:p>
    <w:p w14:paraId="44852956" w14:textId="77777777" w:rsidR="00EE2BF8" w:rsidRDefault="00EE2BF8" w:rsidP="00EE2BF8">
      <w:pPr>
        <w:pStyle w:val="Heading1"/>
      </w:pPr>
      <w:r>
        <w:t>Part C: Message Protocol Specification</w:t>
      </w:r>
    </w:p>
    <w:p w14:paraId="438FA41B" w14:textId="77777777" w:rsidR="00DB5F5C" w:rsidRDefault="00DB5F5C" w:rsidP="00DB5F5C">
      <w:pPr>
        <w:rPr>
          <w:i/>
          <w:iCs/>
        </w:rPr>
      </w:pPr>
      <w:r w:rsidRPr="009D4E9C">
        <w:rPr>
          <w:i/>
          <w:iCs/>
        </w:rPr>
        <w:t xml:space="preserve">(Replace ‘?’ in square brackets below with either </w:t>
      </w:r>
      <w:r w:rsidRPr="009D4E9C">
        <w:rPr>
          <w:b/>
          <w:bCs/>
          <w:i/>
          <w:iCs/>
        </w:rPr>
        <w:t>Y</w:t>
      </w:r>
      <w:r w:rsidRPr="009D4E9C">
        <w:rPr>
          <w:i/>
          <w:iCs/>
        </w:rPr>
        <w:t xml:space="preserve"> for YES or </w:t>
      </w:r>
      <w:r w:rsidRPr="009D4E9C">
        <w:rPr>
          <w:b/>
          <w:bCs/>
          <w:i/>
          <w:iCs/>
        </w:rPr>
        <w:t>N</w:t>
      </w:r>
      <w:r w:rsidRPr="009D4E9C">
        <w:rPr>
          <w:i/>
          <w:iCs/>
        </w:rPr>
        <w:t xml:space="preserve"> for NO.)</w:t>
      </w:r>
    </w:p>
    <w:p w14:paraId="78976DCE" w14:textId="0F007D0E" w:rsidR="00DB5F5C" w:rsidRPr="00DB5F5C" w:rsidRDefault="00DB5F5C" w:rsidP="00DB5F5C">
      <w:pPr>
        <w:ind w:left="720" w:hanging="720"/>
      </w:pPr>
      <w:r>
        <w:t>[</w:t>
      </w:r>
      <w:r w:rsidR="00204C12">
        <w:t>Y</w:t>
      </w:r>
      <w:r>
        <w:t>]</w:t>
      </w:r>
      <w:r>
        <w:tab/>
        <w:t xml:space="preserve">I have submitted a document that specifies my client-server message protocol using </w:t>
      </w:r>
      <w:r w:rsidRPr="00DB5F5C">
        <w:t>Augmented Backus–</w:t>
      </w:r>
      <w:proofErr w:type="spellStart"/>
      <w:r w:rsidRPr="00DB5F5C">
        <w:t>Naur</w:t>
      </w:r>
      <w:proofErr w:type="spellEnd"/>
      <w:r w:rsidRPr="00DB5F5C">
        <w:t xml:space="preserve"> form (ABNF)</w:t>
      </w:r>
      <w:r w:rsidR="000A1471">
        <w:t>. My ABNF specification is</w:t>
      </w:r>
      <w:r>
        <w:t xml:space="preserve"> consistent with </w:t>
      </w:r>
      <w:r w:rsidR="000A1471">
        <w:t xml:space="preserve">related material discussed in class </w:t>
      </w:r>
      <w:r>
        <w:t>on October 31.</w:t>
      </w:r>
    </w:p>
    <w:p w14:paraId="645C7B68" w14:textId="77777777" w:rsidR="00DB5F5C" w:rsidRDefault="00DB5F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7437C" w14:textId="77777777" w:rsidR="00EE2BF8" w:rsidRDefault="00DB5F5C" w:rsidP="00DB5F5C">
      <w:pPr>
        <w:pStyle w:val="Heading1"/>
      </w:pPr>
      <w:r>
        <w:lastRenderedPageBreak/>
        <w:t>Part D: Extra Credit</w:t>
      </w:r>
    </w:p>
    <w:p w14:paraId="0AE4CBCF" w14:textId="77777777" w:rsidR="00DB5F5C" w:rsidRDefault="00DB5F5C" w:rsidP="00DB5F5C">
      <w:pPr>
        <w:rPr>
          <w:i/>
          <w:iCs/>
        </w:rPr>
      </w:pPr>
      <w:r w:rsidRPr="009D4E9C">
        <w:rPr>
          <w:i/>
          <w:iCs/>
        </w:rPr>
        <w:t xml:space="preserve">(Replace ‘?’ in square brackets below with either </w:t>
      </w:r>
      <w:r w:rsidRPr="009D4E9C">
        <w:rPr>
          <w:b/>
          <w:bCs/>
          <w:i/>
          <w:iCs/>
        </w:rPr>
        <w:t>Y</w:t>
      </w:r>
      <w:r w:rsidRPr="009D4E9C">
        <w:rPr>
          <w:i/>
          <w:iCs/>
        </w:rPr>
        <w:t xml:space="preserve"> for YES or </w:t>
      </w:r>
      <w:r w:rsidRPr="009D4E9C">
        <w:rPr>
          <w:b/>
          <w:bCs/>
          <w:i/>
          <w:iCs/>
        </w:rPr>
        <w:t>N</w:t>
      </w:r>
      <w:r w:rsidRPr="009D4E9C">
        <w:rPr>
          <w:i/>
          <w:iCs/>
        </w:rPr>
        <w:t xml:space="preserve"> for NO.)</w:t>
      </w:r>
    </w:p>
    <w:p w14:paraId="066B7CEC" w14:textId="09A37969" w:rsidR="00DB5F5C" w:rsidRDefault="00DB5F5C" w:rsidP="00DB5F5C">
      <w:pPr>
        <w:ind w:left="810" w:hanging="810"/>
      </w:pPr>
      <w:r w:rsidRPr="00DB5F5C">
        <w:t>[</w:t>
      </w:r>
      <w:r w:rsidR="00204C12">
        <w:t>N</w:t>
      </w:r>
      <w:r w:rsidRPr="00DB5F5C">
        <w:t>]</w:t>
      </w:r>
      <w:r>
        <w:tab/>
        <w:t>I have completed additional technical work that is significantly beyond the original project requirements. I would like this work considered for extra credit points.</w:t>
      </w:r>
    </w:p>
    <w:p w14:paraId="64A43077" w14:textId="77777777" w:rsidR="00DB5F5C" w:rsidRDefault="00DB5F5C" w:rsidP="00DB5F5C">
      <w:pPr>
        <w:ind w:left="810" w:hanging="810"/>
      </w:pPr>
      <w:r>
        <w:t>If submitting work for extra credit, describe the work performed:</w:t>
      </w:r>
    </w:p>
    <w:p w14:paraId="09E4310E" w14:textId="61B6BC7E" w:rsidR="00DB5F5C" w:rsidRPr="00DB5F5C" w:rsidRDefault="00204C12" w:rsidP="00DB5F5C">
      <w:pPr>
        <w:ind w:left="810" w:hanging="810"/>
      </w:pPr>
      <w:r>
        <w:t>N/A</w:t>
      </w:r>
    </w:p>
    <w:p w14:paraId="123AA82D" w14:textId="77777777" w:rsidR="00DB5F5C" w:rsidRDefault="00DB5F5C" w:rsidP="00DB5F5C"/>
    <w:p w14:paraId="6F5281C3" w14:textId="77777777" w:rsidR="00DB5F5C" w:rsidRPr="00DB5F5C" w:rsidRDefault="00DB5F5C" w:rsidP="00DB5F5C"/>
    <w:p w14:paraId="4B49179E" w14:textId="77777777" w:rsidR="00DB5F5C" w:rsidRDefault="00DB5F5C" w:rsidP="00DB5F5C">
      <w:pPr>
        <w:pStyle w:val="Heading1"/>
      </w:pPr>
      <w:r>
        <w:t>Notes</w:t>
      </w:r>
    </w:p>
    <w:p w14:paraId="4E1BD2F4" w14:textId="77777777" w:rsidR="00DB5F5C" w:rsidRDefault="00DB5F5C" w:rsidP="00DB5F5C">
      <w:r w:rsidRPr="00B903F5">
        <w:rPr>
          <w:vertAlign w:val="superscript"/>
        </w:rPr>
        <w:t>1</w:t>
      </w:r>
      <w:r>
        <w:t xml:space="preserve"> The implemented client-server message protocol is consistent with protocol design expectations discussed in class on October 24 [</w:t>
      </w:r>
      <w:hyperlink r:id="rId6" w:history="1">
        <w:r w:rsidRPr="00B903F5">
          <w:rPr>
            <w:rStyle w:val="Hyperlink"/>
          </w:rPr>
          <w:t>slides</w:t>
        </w:r>
      </w:hyperlink>
      <w:r>
        <w:t>].</w:t>
      </w:r>
    </w:p>
    <w:p w14:paraId="1C78AA38" w14:textId="77777777" w:rsidR="00DB5F5C" w:rsidRPr="00EE2BF8" w:rsidRDefault="00DB5F5C" w:rsidP="00EE2BF8">
      <w:r w:rsidRPr="00B903F5">
        <w:rPr>
          <w:vertAlign w:val="superscript"/>
        </w:rPr>
        <w:t>2</w:t>
      </w:r>
      <w:r>
        <w:t xml:space="preserve"> Steps taken to block server attacks are consistent with expectations discussed in class on October 31 [</w:t>
      </w:r>
      <w:hyperlink r:id="rId7" w:history="1">
        <w:r w:rsidRPr="00B903F5">
          <w:rPr>
            <w:rStyle w:val="Hyperlink"/>
          </w:rPr>
          <w:t>slides</w:t>
        </w:r>
      </w:hyperlink>
      <w:r>
        <w:t>].</w:t>
      </w:r>
    </w:p>
    <w:sectPr w:rsidR="00DB5F5C" w:rsidRPr="00EE2B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587F" w14:textId="77777777" w:rsidR="009B18BB" w:rsidRDefault="009B18BB" w:rsidP="00EE2BF8">
      <w:pPr>
        <w:spacing w:after="0" w:line="240" w:lineRule="auto"/>
      </w:pPr>
      <w:r>
        <w:separator/>
      </w:r>
    </w:p>
  </w:endnote>
  <w:endnote w:type="continuationSeparator" w:id="0">
    <w:p w14:paraId="5D4DA963" w14:textId="77777777" w:rsidR="009B18BB" w:rsidRDefault="009B18BB" w:rsidP="00EE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Yu Mincho">
    <w:altName w:val="游明朝"/>
    <w:panose1 w:val="02020400000000000000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62308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649E37" w14:textId="77777777" w:rsidR="00EE2BF8" w:rsidRDefault="00EE2BF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166026" w14:textId="77777777" w:rsidR="00EE2BF8" w:rsidRDefault="00EE2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864C" w14:textId="77777777" w:rsidR="009B18BB" w:rsidRDefault="009B18BB" w:rsidP="00EE2BF8">
      <w:pPr>
        <w:spacing w:after="0" w:line="240" w:lineRule="auto"/>
      </w:pPr>
      <w:r>
        <w:separator/>
      </w:r>
    </w:p>
  </w:footnote>
  <w:footnote w:type="continuationSeparator" w:id="0">
    <w:p w14:paraId="423BA240" w14:textId="77777777" w:rsidR="009B18BB" w:rsidRDefault="009B18BB" w:rsidP="00EE2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12"/>
    <w:rsid w:val="000A1471"/>
    <w:rsid w:val="00204C12"/>
    <w:rsid w:val="00393DB3"/>
    <w:rsid w:val="00787674"/>
    <w:rsid w:val="008E07AF"/>
    <w:rsid w:val="009B18BB"/>
    <w:rsid w:val="009D4E9C"/>
    <w:rsid w:val="00A66D53"/>
    <w:rsid w:val="00B903F5"/>
    <w:rsid w:val="00C24546"/>
    <w:rsid w:val="00DB5F5C"/>
    <w:rsid w:val="00E36B25"/>
    <w:rsid w:val="00EE2BF8"/>
    <w:rsid w:val="00F60596"/>
    <w:rsid w:val="00FB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35F06"/>
  <w15:chartTrackingRefBased/>
  <w15:docId w15:val="{C6A123A3-F199-7242-8D18-B31EF0BD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E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4E9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90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0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8"/>
  </w:style>
  <w:style w:type="paragraph" w:styleId="Footer">
    <w:name w:val="footer"/>
    <w:basedOn w:val="Normal"/>
    <w:link w:val="FooterChar"/>
    <w:uiPriority w:val="99"/>
    <w:unhideWhenUsed/>
    <w:rsid w:val="00EE2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presentation/d/1SzCVFzi99cCSqP9Y_yoY9i2oJiklIpOy/edit?usp=drive_link&amp;ouid=100369230704758336835&amp;rtpof=true&amp;sd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XuFtMQ73OlJCRXsTOYP0BlDc_AmlG61/edit?usp=drive_link&amp;ouid=100369230704758336835&amp;rtpof=true&amp;sd=tru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ggiehollis/Desktop/CSC%20249%20Project%202%20Final%20Submission%20Form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 249 Project 2 Final Submission Form (1).dotx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Hollis</dc:creator>
  <cp:keywords/>
  <dc:description/>
  <cp:lastModifiedBy>Maggie Ray Hollis</cp:lastModifiedBy>
  <cp:revision>1</cp:revision>
  <dcterms:created xsi:type="dcterms:W3CDTF">2023-11-07T01:04:00Z</dcterms:created>
  <dcterms:modified xsi:type="dcterms:W3CDTF">2023-11-07T01:06:00Z</dcterms:modified>
</cp:coreProperties>
</file>